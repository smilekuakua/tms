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CA94" w14:textId="77777777" w:rsidR="005F2862" w:rsidRPr="008359C3" w:rsidRDefault="008202EC" w:rsidP="005F2862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98F293" wp14:editId="229ED31C">
                <wp:simplePos x="0" y="0"/>
                <wp:positionH relativeFrom="column">
                  <wp:posOffset>4923790</wp:posOffset>
                </wp:positionH>
                <wp:positionV relativeFrom="paragraph">
                  <wp:posOffset>-249555</wp:posOffset>
                </wp:positionV>
                <wp:extent cx="1116330" cy="1114425"/>
                <wp:effectExtent l="8890" t="5080" r="8255" b="1397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02134" w14:textId="77777777" w:rsidR="005F2862" w:rsidRDefault="005F2862" w:rsidP="005F28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3268A6E" w14:textId="77777777" w:rsidR="005F2862" w:rsidRPr="00F72155" w:rsidRDefault="005F2862" w:rsidP="005F286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</w:t>
                            </w:r>
                            <w:r w:rsidRPr="00F7215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8F293" id="Rectangle 3" o:spid="_x0000_s1026" style="position:absolute;left:0;text-align:left;margin-left:387.7pt;margin-top:-19.65pt;width:87.9pt;height:8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">
                <v:textbox>
                  <w:txbxContent>
                    <w:p w14:paraId="1DA02134" w14:textId="77777777" w:rsidR="005F2862" w:rsidRDefault="005F2862" w:rsidP="005F286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23268A6E" w14:textId="77777777" w:rsidR="005F2862" w:rsidRPr="00F72155" w:rsidRDefault="005F2862" w:rsidP="005F286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</w:t>
                      </w:r>
                      <w:r w:rsidRPr="00F7215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F2862">
        <w:rPr>
          <w:b/>
        </w:rPr>
        <w:t>T.R.N</w:t>
      </w:r>
      <w:r w:rsidR="005F2862" w:rsidRPr="008359C3">
        <w:rPr>
          <w:b/>
        </w:rPr>
        <w:t>.C.</w:t>
      </w:r>
    </w:p>
    <w:p w14:paraId="5B545A51" w14:textId="77777777" w:rsidR="005F2862" w:rsidRPr="008359C3" w:rsidRDefault="005F2862" w:rsidP="005F2862">
      <w:pPr>
        <w:spacing w:after="0" w:line="240" w:lineRule="auto"/>
        <w:jc w:val="center"/>
        <w:rPr>
          <w:b/>
        </w:rPr>
      </w:pPr>
      <w:r>
        <w:rPr>
          <w:b/>
        </w:rPr>
        <w:t>EASTERN MEDITERRANEAN UNIVERSITY</w:t>
      </w:r>
    </w:p>
    <w:p w14:paraId="4E19CB5D" w14:textId="77777777" w:rsidR="005F2862" w:rsidRPr="004C7840" w:rsidRDefault="005F2862" w:rsidP="005F2862">
      <w:pPr>
        <w:spacing w:after="0" w:line="240" w:lineRule="auto"/>
        <w:jc w:val="center"/>
        <w:rPr>
          <w:b/>
        </w:rPr>
      </w:pPr>
      <w:r w:rsidRPr="005F2862">
        <w:rPr>
          <w:b/>
        </w:rPr>
        <w:t>MANDATORY INTERNSHIP FORM</w:t>
      </w:r>
      <w:r>
        <w:rPr>
          <w:b/>
        </w:rPr>
        <w:t xml:space="preserve"> </w:t>
      </w:r>
      <w:r w:rsidRPr="00F169FB">
        <w:rPr>
          <w:b/>
          <w:sz w:val="20"/>
          <w:szCs w:val="20"/>
          <w:vertAlign w:val="superscript"/>
        </w:rPr>
        <w:t>(</w:t>
      </w:r>
      <w:r w:rsidRPr="00BD0BCC">
        <w:rPr>
          <w:b/>
          <w:sz w:val="20"/>
          <w:szCs w:val="20"/>
          <w:vertAlign w:val="superscript"/>
        </w:rPr>
        <w:t>*</w:t>
      </w:r>
      <w:r w:rsidRPr="00F169FB">
        <w:rPr>
          <w:b/>
          <w:sz w:val="20"/>
          <w:szCs w:val="20"/>
          <w:vertAlign w:val="superscript"/>
        </w:rPr>
        <w:t>)</w:t>
      </w:r>
    </w:p>
    <w:p w14:paraId="4E9B84E1" w14:textId="77777777" w:rsidR="005F2862" w:rsidRDefault="005F2862" w:rsidP="005F2862">
      <w:pPr>
        <w:spacing w:after="0" w:line="240" w:lineRule="auto"/>
        <w:jc w:val="both"/>
      </w:pPr>
    </w:p>
    <w:p w14:paraId="3F457A43" w14:textId="77777777" w:rsidR="005F2862" w:rsidRDefault="005F2862" w:rsidP="005F2862">
      <w:pPr>
        <w:spacing w:after="0" w:line="240" w:lineRule="auto"/>
        <w:jc w:val="both"/>
        <w:rPr>
          <w:b/>
          <w:sz w:val="20"/>
          <w:szCs w:val="20"/>
        </w:rPr>
      </w:pPr>
    </w:p>
    <w:p w14:paraId="677043F7" w14:textId="77777777" w:rsidR="005F2862" w:rsidRDefault="005F2862" w:rsidP="005F2862">
      <w:pPr>
        <w:spacing w:after="0" w:line="240" w:lineRule="auto"/>
        <w:ind w:left="-90"/>
        <w:jc w:val="both"/>
        <w:rPr>
          <w:b/>
          <w:sz w:val="20"/>
          <w:szCs w:val="20"/>
        </w:rPr>
      </w:pPr>
    </w:p>
    <w:p w14:paraId="58EC3C96" w14:textId="77777777" w:rsidR="005F2862" w:rsidRDefault="005F2862" w:rsidP="005F2862">
      <w:pPr>
        <w:spacing w:after="0" w:line="240" w:lineRule="auto"/>
        <w:ind w:left="-90"/>
        <w:jc w:val="both"/>
        <w:rPr>
          <w:b/>
          <w:sz w:val="20"/>
          <w:szCs w:val="20"/>
        </w:rPr>
      </w:pPr>
      <w:r w:rsidRPr="005F2862">
        <w:rPr>
          <w:b/>
          <w:sz w:val="20"/>
          <w:szCs w:val="20"/>
        </w:rPr>
        <w:t>TO WHOM IT MAY CONCERN</w:t>
      </w:r>
    </w:p>
    <w:p w14:paraId="79DD28DF" w14:textId="77777777" w:rsidR="005F2862" w:rsidRPr="00F2172D" w:rsidRDefault="005F2862" w:rsidP="005F2862">
      <w:pPr>
        <w:spacing w:after="0" w:line="240" w:lineRule="auto"/>
        <w:ind w:left="-90"/>
        <w:jc w:val="both"/>
        <w:rPr>
          <w:sz w:val="16"/>
          <w:szCs w:val="16"/>
        </w:rPr>
      </w:pPr>
    </w:p>
    <w:p w14:paraId="3475DFCF" w14:textId="77777777" w:rsidR="005F2862" w:rsidRPr="004C7840" w:rsidRDefault="005F2862" w:rsidP="005F2862">
      <w:pPr>
        <w:spacing w:after="0" w:line="240" w:lineRule="auto"/>
        <w:ind w:left="-90"/>
        <w:jc w:val="both"/>
        <w:rPr>
          <w:sz w:val="20"/>
          <w:szCs w:val="20"/>
        </w:rPr>
      </w:pPr>
      <w:r w:rsidRPr="005F2862">
        <w:rPr>
          <w:sz w:val="20"/>
          <w:szCs w:val="20"/>
        </w:rPr>
        <w:t>Our university students are obliged to do internships in institutions and businesses until th</w:t>
      </w:r>
      <w:r>
        <w:rPr>
          <w:sz w:val="20"/>
          <w:szCs w:val="20"/>
        </w:rPr>
        <w:t xml:space="preserve">e end of their education period. </w:t>
      </w:r>
      <w:r w:rsidRPr="005F2862">
        <w:rPr>
          <w:sz w:val="20"/>
          <w:szCs w:val="20"/>
        </w:rPr>
        <w:t>We would like to thank you for your interest in the internship of the student whose information is given below, and wish you success in your studies.</w:t>
      </w:r>
    </w:p>
    <w:p w14:paraId="2917D826" w14:textId="77777777" w:rsidR="005F2862" w:rsidRPr="004C7840" w:rsidRDefault="005F2862" w:rsidP="005F2862">
      <w:pPr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8"/>
        <w:gridCol w:w="3212"/>
        <w:gridCol w:w="2268"/>
        <w:gridCol w:w="1780"/>
      </w:tblGrid>
      <w:tr w:rsidR="005F2862" w:rsidRPr="001961C5" w14:paraId="4A89109D" w14:textId="77777777" w:rsidTr="00F212BB">
        <w:trPr>
          <w:trHeight w:val="269"/>
        </w:trPr>
        <w:tc>
          <w:tcPr>
            <w:tcW w:w="2028" w:type="dxa"/>
          </w:tcPr>
          <w:p w14:paraId="12CBFC61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 xml:space="preserve">Name - </w:t>
            </w:r>
            <w:proofErr w:type="spellStart"/>
            <w:r w:rsidRPr="001961C5">
              <w:rPr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3212" w:type="dxa"/>
          </w:tcPr>
          <w:p w14:paraId="369DCF29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F211B07" w14:textId="40878275" w:rsidR="005F2862" w:rsidRPr="001961C5" w:rsidRDefault="005F2862" w:rsidP="004048CA">
            <w:pPr>
              <w:spacing w:after="0" w:line="240" w:lineRule="auto"/>
              <w:rPr>
                <w:b/>
                <w:bCs/>
                <w:color w:val="FF0000"/>
                <w:sz w:val="16"/>
                <w:szCs w:val="16"/>
              </w:rPr>
            </w:pPr>
            <w:r w:rsidRPr="001961C5">
              <w:rPr>
                <w:b/>
                <w:bCs/>
                <w:color w:val="FF0000"/>
                <w:sz w:val="20"/>
                <w:szCs w:val="20"/>
              </w:rPr>
              <w:t xml:space="preserve">ID/Passport </w:t>
            </w:r>
            <w:proofErr w:type="spellStart"/>
            <w:r w:rsidRPr="001961C5">
              <w:rPr>
                <w:b/>
                <w:bCs/>
                <w:color w:val="FF0000"/>
                <w:sz w:val="20"/>
                <w:szCs w:val="20"/>
              </w:rPr>
              <w:t>Number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1780" w:type="dxa"/>
          </w:tcPr>
          <w:p w14:paraId="1416D228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F2862" w:rsidRPr="001961C5" w14:paraId="0874B122" w14:textId="77777777" w:rsidTr="00F212BB">
        <w:tc>
          <w:tcPr>
            <w:tcW w:w="2028" w:type="dxa"/>
          </w:tcPr>
          <w:p w14:paraId="074F26D6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 w:rsidRPr="001961C5">
              <w:rPr>
                <w:sz w:val="20"/>
                <w:szCs w:val="20"/>
              </w:rPr>
              <w:t>Student</w:t>
            </w:r>
            <w:proofErr w:type="spellEnd"/>
            <w:r w:rsidRPr="001961C5">
              <w:rPr>
                <w:sz w:val="20"/>
                <w:szCs w:val="20"/>
              </w:rPr>
              <w:t xml:space="preserve"> </w:t>
            </w:r>
            <w:proofErr w:type="spellStart"/>
            <w:r w:rsidRPr="001961C5">
              <w:rPr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3212" w:type="dxa"/>
          </w:tcPr>
          <w:p w14:paraId="0291A461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85BDF67" w14:textId="77777777" w:rsidR="005F2862" w:rsidRPr="001961C5" w:rsidRDefault="001F01BA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>Academic Year</w:t>
            </w:r>
          </w:p>
        </w:tc>
        <w:tc>
          <w:tcPr>
            <w:tcW w:w="1780" w:type="dxa"/>
          </w:tcPr>
          <w:p w14:paraId="679634CE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F2862" w:rsidRPr="001961C5" w14:paraId="50931A46" w14:textId="77777777" w:rsidTr="00F212BB">
        <w:tc>
          <w:tcPr>
            <w:tcW w:w="2028" w:type="dxa"/>
          </w:tcPr>
          <w:p w14:paraId="7FBC2736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>Department/Program</w:t>
            </w:r>
          </w:p>
        </w:tc>
        <w:tc>
          <w:tcPr>
            <w:tcW w:w="3212" w:type="dxa"/>
          </w:tcPr>
          <w:p w14:paraId="703935DB" w14:textId="77777777" w:rsidR="005F2862" w:rsidRPr="001961C5" w:rsidRDefault="005F2862" w:rsidP="00897F49">
            <w:pPr>
              <w:spacing w:after="0" w:line="240" w:lineRule="auto"/>
              <w:jc w:val="both"/>
              <w:rPr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DD3FA7C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>Faculty/School</w:t>
            </w:r>
          </w:p>
        </w:tc>
        <w:tc>
          <w:tcPr>
            <w:tcW w:w="1780" w:type="dxa"/>
          </w:tcPr>
          <w:p w14:paraId="283D3E7D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F2862" w:rsidRPr="001961C5" w14:paraId="15DDC979" w14:textId="77777777" w:rsidTr="00F212BB">
        <w:tc>
          <w:tcPr>
            <w:tcW w:w="2028" w:type="dxa"/>
          </w:tcPr>
          <w:p w14:paraId="3663D99B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>E-mail</w:t>
            </w:r>
          </w:p>
        </w:tc>
        <w:tc>
          <w:tcPr>
            <w:tcW w:w="3212" w:type="dxa"/>
          </w:tcPr>
          <w:p w14:paraId="2F9FD18C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36B137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961C5">
              <w:rPr>
                <w:sz w:val="20"/>
                <w:szCs w:val="20"/>
              </w:rPr>
              <w:t>Phone Number (GSM)</w:t>
            </w:r>
          </w:p>
        </w:tc>
        <w:tc>
          <w:tcPr>
            <w:tcW w:w="1780" w:type="dxa"/>
          </w:tcPr>
          <w:p w14:paraId="4A395E27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F2862" w:rsidRPr="001961C5" w14:paraId="0AE1DC93" w14:textId="77777777" w:rsidTr="00F212BB">
        <w:tc>
          <w:tcPr>
            <w:tcW w:w="2028" w:type="dxa"/>
            <w:vAlign w:val="center"/>
          </w:tcPr>
          <w:p w14:paraId="7886EF7C" w14:textId="77777777" w:rsidR="005F2862" w:rsidRPr="001961C5" w:rsidRDefault="005F2862" w:rsidP="00897F4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1961C5">
              <w:rPr>
                <w:sz w:val="20"/>
                <w:szCs w:val="20"/>
              </w:rPr>
              <w:t>Address</w:t>
            </w:r>
            <w:proofErr w:type="spellEnd"/>
          </w:p>
          <w:p w14:paraId="6B9E61A7" w14:textId="77777777" w:rsidR="005F2862" w:rsidRPr="001961C5" w:rsidRDefault="005F2862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260" w:type="dxa"/>
            <w:gridSpan w:val="3"/>
          </w:tcPr>
          <w:p w14:paraId="36153C61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67BA20B0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 w14:paraId="6A84FCC4" w14:textId="77777777" w:rsidR="005F2862" w:rsidRPr="001961C5" w:rsidRDefault="005F2862" w:rsidP="00897F49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5D7A010" w14:textId="77777777" w:rsidR="005F2862" w:rsidRPr="008F6D1E" w:rsidRDefault="005F2862" w:rsidP="005F2862">
      <w:pPr>
        <w:spacing w:after="0" w:line="240" w:lineRule="auto"/>
        <w:jc w:val="both"/>
        <w:rPr>
          <w:b/>
          <w:sz w:val="16"/>
          <w:szCs w:val="16"/>
        </w:rPr>
      </w:pPr>
    </w:p>
    <w:p w14:paraId="0C24432F" w14:textId="77777777" w:rsidR="005F2862" w:rsidRPr="0069667E" w:rsidRDefault="005F2862" w:rsidP="005F2862">
      <w:pPr>
        <w:spacing w:after="0" w:line="240" w:lineRule="auto"/>
        <w:ind w:hanging="90"/>
        <w:jc w:val="both"/>
        <w:rPr>
          <w:b/>
        </w:rPr>
      </w:pPr>
      <w:r w:rsidRPr="008F6D1E">
        <w:rPr>
          <w:b/>
          <w:sz w:val="24"/>
          <w:szCs w:val="24"/>
        </w:rPr>
        <w:t xml:space="preserve">- </w:t>
      </w:r>
      <w:r w:rsidR="001F01BA" w:rsidRPr="001F01BA">
        <w:rPr>
          <w:b/>
        </w:rPr>
        <w:t>INFORMATION ABOUT THE PLACE OF INTERNSHIP</w:t>
      </w:r>
    </w:p>
    <w:p w14:paraId="66320C7B" w14:textId="77777777" w:rsidR="005F2862" w:rsidRPr="008F6D1E" w:rsidRDefault="005F2862" w:rsidP="005F2862">
      <w:pPr>
        <w:spacing w:after="0" w:line="240" w:lineRule="auto"/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563"/>
        <w:gridCol w:w="988"/>
        <w:gridCol w:w="362"/>
        <w:gridCol w:w="1056"/>
        <w:gridCol w:w="2268"/>
        <w:gridCol w:w="740"/>
      </w:tblGrid>
      <w:tr w:rsidR="005F2862" w:rsidRPr="00B8031D" w14:paraId="11C9B948" w14:textId="77777777" w:rsidTr="001F01BA">
        <w:trPr>
          <w:trHeight w:val="350"/>
        </w:trPr>
        <w:tc>
          <w:tcPr>
            <w:tcW w:w="2235" w:type="dxa"/>
            <w:vAlign w:val="center"/>
          </w:tcPr>
          <w:p w14:paraId="2915C38B" w14:textId="77777777" w:rsidR="005F2862" w:rsidRPr="00F212BB" w:rsidRDefault="001F01BA" w:rsidP="00897F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Start Date of Internship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vAlign w:val="center"/>
          </w:tcPr>
          <w:p w14:paraId="42FB84D0" w14:textId="77777777" w:rsidR="005F2862" w:rsidRPr="00F212BB" w:rsidRDefault="005F2862" w:rsidP="00897F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left w:val="single" w:sz="4" w:space="0" w:color="auto"/>
            </w:tcBorders>
            <w:vAlign w:val="center"/>
          </w:tcPr>
          <w:p w14:paraId="4622E6D2" w14:textId="77777777" w:rsidR="005F2862" w:rsidRPr="00F212BB" w:rsidRDefault="001F01BA" w:rsidP="00897F4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1418" w:type="dxa"/>
            <w:gridSpan w:val="2"/>
            <w:vAlign w:val="center"/>
          </w:tcPr>
          <w:p w14:paraId="43FDD62A" w14:textId="77777777" w:rsidR="005F2862" w:rsidRPr="00F212BB" w:rsidRDefault="005F2862" w:rsidP="00897F4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7C0DD4DB" w14:textId="77777777" w:rsidR="005F2862" w:rsidRPr="00F212BB" w:rsidRDefault="001F01BA" w:rsidP="001F01B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Duration</w:t>
            </w:r>
            <w:r w:rsidR="005F2862" w:rsidRPr="00F212BB">
              <w:rPr>
                <w:b/>
                <w:sz w:val="20"/>
                <w:szCs w:val="20"/>
              </w:rPr>
              <w:t xml:space="preserve"> (</w:t>
            </w:r>
            <w:r w:rsidRPr="00F212BB">
              <w:rPr>
                <w:b/>
                <w:sz w:val="20"/>
                <w:szCs w:val="20"/>
              </w:rPr>
              <w:t>Working Days</w:t>
            </w:r>
            <w:r w:rsidR="005F2862" w:rsidRPr="00F212B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0" w:type="dxa"/>
            <w:tcBorders>
              <w:left w:val="single" w:sz="4" w:space="0" w:color="auto"/>
            </w:tcBorders>
          </w:tcPr>
          <w:p w14:paraId="39ABE054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2862" w:rsidRPr="00B8031D" w14:paraId="6115E6ED" w14:textId="77777777" w:rsidTr="001F01BA">
        <w:tc>
          <w:tcPr>
            <w:tcW w:w="2235" w:type="dxa"/>
          </w:tcPr>
          <w:p w14:paraId="02D5AC91" w14:textId="77777777" w:rsidR="005F2862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Company Name</w:t>
            </w:r>
            <w:r w:rsidR="005F2862" w:rsidRPr="00F212BB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977" w:type="dxa"/>
            <w:gridSpan w:val="6"/>
          </w:tcPr>
          <w:p w14:paraId="5A49ECFF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2862" w:rsidRPr="00B8031D" w14:paraId="4E931DFE" w14:textId="77777777" w:rsidTr="001F01BA">
        <w:tc>
          <w:tcPr>
            <w:tcW w:w="2235" w:type="dxa"/>
          </w:tcPr>
          <w:p w14:paraId="2048FF58" w14:textId="77777777" w:rsidR="005F2862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Company Address</w:t>
            </w:r>
          </w:p>
        </w:tc>
        <w:tc>
          <w:tcPr>
            <w:tcW w:w="6977" w:type="dxa"/>
            <w:gridSpan w:val="6"/>
          </w:tcPr>
          <w:p w14:paraId="2B78A65E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2862" w:rsidRPr="00B8031D" w14:paraId="36263ED4" w14:textId="77777777" w:rsidTr="001F01BA">
        <w:tc>
          <w:tcPr>
            <w:tcW w:w="2235" w:type="dxa"/>
          </w:tcPr>
          <w:p w14:paraId="7CF27BCD" w14:textId="77777777" w:rsidR="005F2862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2913" w:type="dxa"/>
            <w:gridSpan w:val="3"/>
          </w:tcPr>
          <w:p w14:paraId="7D846234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6" w:type="dxa"/>
          </w:tcPr>
          <w:p w14:paraId="5AB8531C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08" w:type="dxa"/>
            <w:gridSpan w:val="2"/>
          </w:tcPr>
          <w:p w14:paraId="6C593A80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1F01BA" w:rsidRPr="00B8031D" w14:paraId="15EE1DFB" w14:textId="77777777" w:rsidTr="007E4E32">
        <w:tc>
          <w:tcPr>
            <w:tcW w:w="2235" w:type="dxa"/>
          </w:tcPr>
          <w:p w14:paraId="74452E71" w14:textId="77777777" w:rsidR="001F01BA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Phone Number</w:t>
            </w:r>
          </w:p>
        </w:tc>
        <w:tc>
          <w:tcPr>
            <w:tcW w:w="6977" w:type="dxa"/>
            <w:gridSpan w:val="6"/>
          </w:tcPr>
          <w:p w14:paraId="1D13A6AE" w14:textId="77777777" w:rsidR="001F01BA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5F2862" w:rsidRPr="00B8031D" w14:paraId="41652E3B" w14:textId="77777777" w:rsidTr="001F01BA">
        <w:tc>
          <w:tcPr>
            <w:tcW w:w="2235" w:type="dxa"/>
          </w:tcPr>
          <w:p w14:paraId="6B00E592" w14:textId="77777777" w:rsidR="005F2862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E-mail Address</w:t>
            </w:r>
          </w:p>
        </w:tc>
        <w:tc>
          <w:tcPr>
            <w:tcW w:w="2913" w:type="dxa"/>
            <w:gridSpan w:val="3"/>
          </w:tcPr>
          <w:p w14:paraId="1C740582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56" w:type="dxa"/>
          </w:tcPr>
          <w:p w14:paraId="2A03FC42" w14:textId="77777777" w:rsidR="005F2862" w:rsidRPr="00F212BB" w:rsidRDefault="001F01BA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 w:rsidRPr="00F212BB">
              <w:rPr>
                <w:b/>
                <w:sz w:val="20"/>
                <w:szCs w:val="20"/>
              </w:rPr>
              <w:t>Website</w:t>
            </w:r>
          </w:p>
        </w:tc>
        <w:tc>
          <w:tcPr>
            <w:tcW w:w="3008" w:type="dxa"/>
            <w:gridSpan w:val="2"/>
          </w:tcPr>
          <w:p w14:paraId="75F13402" w14:textId="77777777" w:rsidR="005F2862" w:rsidRPr="00F212BB" w:rsidRDefault="005F2862" w:rsidP="00897F49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</w:tbl>
    <w:p w14:paraId="61AB70DD" w14:textId="77777777" w:rsidR="005F2862" w:rsidRPr="008F6D1E" w:rsidRDefault="005F2862" w:rsidP="005F2862">
      <w:pPr>
        <w:spacing w:before="40" w:after="40" w:line="240" w:lineRule="auto"/>
        <w:ind w:hanging="86"/>
        <w:jc w:val="both"/>
        <w:rPr>
          <w:b/>
          <w:sz w:val="4"/>
          <w:szCs w:val="4"/>
        </w:rPr>
      </w:pPr>
    </w:p>
    <w:p w14:paraId="0915A98D" w14:textId="77777777" w:rsidR="005F2862" w:rsidRPr="008F6D1E" w:rsidRDefault="001F01BA" w:rsidP="005F2862">
      <w:pPr>
        <w:spacing w:before="40" w:after="40" w:line="240" w:lineRule="auto"/>
        <w:ind w:hanging="86"/>
        <w:jc w:val="both"/>
        <w:rPr>
          <w:b/>
          <w:sz w:val="4"/>
          <w:szCs w:val="4"/>
        </w:rPr>
      </w:pPr>
      <w:r w:rsidRPr="001F01BA">
        <w:rPr>
          <w:b/>
          <w:sz w:val="20"/>
          <w:szCs w:val="20"/>
        </w:rPr>
        <w:t>EMPLOYER or AUTHORITY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2970"/>
        <w:gridCol w:w="1761"/>
        <w:gridCol w:w="2303"/>
      </w:tblGrid>
      <w:tr w:rsidR="005F2862" w:rsidRPr="00B8031D" w14:paraId="3FFC7814" w14:textId="77777777" w:rsidTr="00897F49">
        <w:tc>
          <w:tcPr>
            <w:tcW w:w="2178" w:type="dxa"/>
          </w:tcPr>
          <w:p w14:paraId="1F1642D8" w14:textId="77777777" w:rsidR="005F2862" w:rsidRPr="00F212BB" w:rsidRDefault="001F01BA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F212BB">
              <w:rPr>
                <w:b/>
                <w:bCs/>
                <w:sz w:val="20"/>
                <w:szCs w:val="20"/>
              </w:rPr>
              <w:t>Name and Surname</w:t>
            </w:r>
          </w:p>
        </w:tc>
        <w:tc>
          <w:tcPr>
            <w:tcW w:w="7034" w:type="dxa"/>
            <w:gridSpan w:val="3"/>
          </w:tcPr>
          <w:p w14:paraId="340F09EC" w14:textId="77777777" w:rsidR="005F2862" w:rsidRPr="00F212BB" w:rsidRDefault="005F2862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BF74B0" w:rsidRPr="00B8031D" w14:paraId="40EB3B14" w14:textId="77777777" w:rsidTr="00897F49">
        <w:tc>
          <w:tcPr>
            <w:tcW w:w="2178" w:type="dxa"/>
          </w:tcPr>
          <w:p w14:paraId="53976CD5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F212BB">
              <w:rPr>
                <w:b/>
                <w:bCs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2970" w:type="dxa"/>
          </w:tcPr>
          <w:p w14:paraId="733711D9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vMerge w:val="restart"/>
            <w:vAlign w:val="center"/>
          </w:tcPr>
          <w:p w14:paraId="22B4B64F" w14:textId="77777777" w:rsidR="00BF74B0" w:rsidRPr="008F6D1E" w:rsidRDefault="00BF74B0" w:rsidP="00897F4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F01BA">
              <w:rPr>
                <w:sz w:val="18"/>
                <w:szCs w:val="18"/>
              </w:rPr>
              <w:t>It is suitable for the student to do internship</w:t>
            </w:r>
            <w:r w:rsidRPr="008F6D1E">
              <w:rPr>
                <w:sz w:val="18"/>
                <w:szCs w:val="18"/>
              </w:rPr>
              <w:t>.</w:t>
            </w:r>
          </w:p>
          <w:p w14:paraId="0C898EB6" w14:textId="77777777" w:rsidR="00BF74B0" w:rsidRPr="00B8031D" w:rsidRDefault="00BF74B0" w:rsidP="00897F4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1F01BA">
              <w:rPr>
                <w:sz w:val="20"/>
                <w:szCs w:val="20"/>
              </w:rPr>
              <w:t>Signature</w:t>
            </w:r>
            <w:proofErr w:type="spellEnd"/>
            <w:r w:rsidRPr="001F01BA">
              <w:rPr>
                <w:sz w:val="20"/>
                <w:szCs w:val="20"/>
              </w:rPr>
              <w:t xml:space="preserve"> / </w:t>
            </w:r>
            <w:proofErr w:type="spellStart"/>
            <w:r w:rsidRPr="001F01BA">
              <w:rPr>
                <w:sz w:val="20"/>
                <w:szCs w:val="20"/>
              </w:rPr>
              <w:t>Stamp</w:t>
            </w:r>
            <w:proofErr w:type="spellEnd"/>
          </w:p>
        </w:tc>
        <w:tc>
          <w:tcPr>
            <w:tcW w:w="2303" w:type="dxa"/>
            <w:vMerge w:val="restart"/>
          </w:tcPr>
          <w:p w14:paraId="14349956" w14:textId="77777777" w:rsidR="00BF74B0" w:rsidRPr="008F371A" w:rsidRDefault="00BF74B0" w:rsidP="00897F49">
            <w:pPr>
              <w:spacing w:after="0" w:line="240" w:lineRule="auto"/>
              <w:jc w:val="center"/>
              <w:rPr>
                <w:i/>
                <w:sz w:val="18"/>
                <w:szCs w:val="18"/>
              </w:rPr>
            </w:pPr>
            <w:r w:rsidRPr="001F01BA">
              <w:rPr>
                <w:i/>
                <w:sz w:val="18"/>
                <w:szCs w:val="18"/>
              </w:rPr>
              <w:t>Official Acceptance letter containing the student information of the company is sufficient.</w:t>
            </w:r>
          </w:p>
        </w:tc>
      </w:tr>
      <w:tr w:rsidR="00BF74B0" w:rsidRPr="00B8031D" w14:paraId="1425020B" w14:textId="77777777" w:rsidTr="00897F49">
        <w:tc>
          <w:tcPr>
            <w:tcW w:w="2178" w:type="dxa"/>
          </w:tcPr>
          <w:p w14:paraId="1B464902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F212BB">
              <w:rPr>
                <w:b/>
                <w:bCs/>
                <w:sz w:val="20"/>
                <w:szCs w:val="20"/>
              </w:rPr>
              <w:t xml:space="preserve">E-mail </w:t>
            </w:r>
            <w:proofErr w:type="spellStart"/>
            <w:r w:rsidRPr="00F212BB">
              <w:rPr>
                <w:b/>
                <w:bCs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2970" w:type="dxa"/>
          </w:tcPr>
          <w:p w14:paraId="726B83ED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vMerge/>
          </w:tcPr>
          <w:p w14:paraId="21B10FC3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vMerge/>
          </w:tcPr>
          <w:p w14:paraId="20B67EA3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F74B0" w:rsidRPr="00B8031D" w14:paraId="7097BB7F" w14:textId="77777777" w:rsidTr="00BF74B0">
        <w:trPr>
          <w:trHeight w:val="210"/>
        </w:trPr>
        <w:tc>
          <w:tcPr>
            <w:tcW w:w="2178" w:type="dxa"/>
            <w:tcBorders>
              <w:bottom w:val="single" w:sz="4" w:space="0" w:color="auto"/>
            </w:tcBorders>
          </w:tcPr>
          <w:p w14:paraId="6ACC16C4" w14:textId="37E346DA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F212BB">
              <w:rPr>
                <w:b/>
                <w:b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329254F1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vMerge/>
          </w:tcPr>
          <w:p w14:paraId="32D15F38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vMerge/>
          </w:tcPr>
          <w:p w14:paraId="253EADA1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F74B0" w:rsidRPr="00B8031D" w14:paraId="407570C0" w14:textId="77777777" w:rsidTr="00BF74B0">
        <w:trPr>
          <w:trHeight w:val="150"/>
        </w:trPr>
        <w:tc>
          <w:tcPr>
            <w:tcW w:w="2178" w:type="dxa"/>
            <w:tcBorders>
              <w:top w:val="single" w:sz="4" w:space="0" w:color="auto"/>
            </w:tcBorders>
          </w:tcPr>
          <w:p w14:paraId="3988C9DE" w14:textId="1540F10B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67210">
              <w:rPr>
                <w:b/>
                <w:bCs/>
                <w:color w:val="FF0000"/>
                <w:sz w:val="20"/>
                <w:szCs w:val="20"/>
              </w:rPr>
              <w:t>Employer</w:t>
            </w:r>
            <w:proofErr w:type="spellEnd"/>
            <w:r w:rsidRPr="00567210">
              <w:rPr>
                <w:b/>
                <w:bCs/>
                <w:color w:val="FF0000"/>
                <w:sz w:val="20"/>
                <w:szCs w:val="20"/>
              </w:rPr>
              <w:t xml:space="preserve"> S.G.K. No.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FB527C2" w14:textId="77777777" w:rsidR="00BF74B0" w:rsidRPr="00F212BB" w:rsidRDefault="00BF74B0" w:rsidP="00897F4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vMerge/>
          </w:tcPr>
          <w:p w14:paraId="73C31CB5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03" w:type="dxa"/>
            <w:vMerge/>
          </w:tcPr>
          <w:p w14:paraId="1F3146CA" w14:textId="77777777" w:rsidR="00BF74B0" w:rsidRPr="00B8031D" w:rsidRDefault="00BF74B0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D383A54" w14:textId="77777777" w:rsidR="005F2862" w:rsidRDefault="005F2862" w:rsidP="005F2862">
      <w:pPr>
        <w:spacing w:after="0" w:line="240" w:lineRule="auto"/>
        <w:rPr>
          <w:b/>
          <w:sz w:val="20"/>
          <w:szCs w:val="20"/>
        </w:rPr>
      </w:pPr>
    </w:p>
    <w:p w14:paraId="5122A1C0" w14:textId="77777777" w:rsidR="005F2862" w:rsidRDefault="005F2862" w:rsidP="005F2862">
      <w:pPr>
        <w:spacing w:after="0" w:line="240" w:lineRule="auto"/>
        <w:ind w:hanging="90"/>
        <w:rPr>
          <w:b/>
          <w:sz w:val="14"/>
          <w:szCs w:val="14"/>
        </w:rPr>
      </w:pPr>
      <w:r w:rsidRPr="008F6D1E">
        <w:rPr>
          <w:b/>
          <w:sz w:val="24"/>
          <w:szCs w:val="24"/>
        </w:rPr>
        <w:t xml:space="preserve">- </w:t>
      </w:r>
      <w:r w:rsidR="004048CA" w:rsidRPr="004048CA">
        <w:rPr>
          <w:b/>
        </w:rPr>
        <w:t xml:space="preserve">STUDENT REGISTRATION INFORMATION </w:t>
      </w:r>
      <w:r w:rsidRPr="004C7840">
        <w:rPr>
          <w:b/>
          <w:sz w:val="14"/>
          <w:szCs w:val="14"/>
        </w:rPr>
        <w:t>(</w:t>
      </w:r>
      <w:r w:rsidR="004048CA" w:rsidRPr="004048CA">
        <w:rPr>
          <w:b/>
          <w:sz w:val="14"/>
          <w:szCs w:val="14"/>
        </w:rPr>
        <w:t>If the internship application is accepted, it is filled by the student.</w:t>
      </w:r>
      <w:r w:rsidR="004048CA">
        <w:rPr>
          <w:b/>
          <w:sz w:val="14"/>
          <w:szCs w:val="14"/>
        </w:rPr>
        <w:t>)</w:t>
      </w:r>
    </w:p>
    <w:p w14:paraId="38A4188B" w14:textId="77777777" w:rsidR="005F2862" w:rsidRPr="008F6D1E" w:rsidRDefault="005F2862" w:rsidP="005F2862">
      <w:pPr>
        <w:spacing w:after="0" w:line="240" w:lineRule="auto"/>
        <w:ind w:hanging="90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7034"/>
      </w:tblGrid>
      <w:tr w:rsidR="004048CA" w:rsidRPr="00B8031D" w14:paraId="1A13D79A" w14:textId="77777777" w:rsidTr="00C77CB2">
        <w:tc>
          <w:tcPr>
            <w:tcW w:w="2178" w:type="dxa"/>
          </w:tcPr>
          <w:p w14:paraId="0A4E6584" w14:textId="77777777" w:rsidR="004048CA" w:rsidRPr="006F47C4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  <w:r w:rsidRPr="006F47C4">
              <w:rPr>
                <w:sz w:val="20"/>
                <w:szCs w:val="20"/>
              </w:rPr>
              <w:t>Surname</w:t>
            </w:r>
          </w:p>
        </w:tc>
        <w:tc>
          <w:tcPr>
            <w:tcW w:w="7034" w:type="dxa"/>
          </w:tcPr>
          <w:p w14:paraId="7C992455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1FB3CE6F" w14:textId="77777777" w:rsidTr="002F2614">
        <w:tc>
          <w:tcPr>
            <w:tcW w:w="2178" w:type="dxa"/>
          </w:tcPr>
          <w:p w14:paraId="0642F934" w14:textId="77777777" w:rsidR="004048CA" w:rsidRPr="006F47C4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  <w:r w:rsidRPr="006F47C4">
              <w:rPr>
                <w:sz w:val="20"/>
                <w:szCs w:val="20"/>
              </w:rPr>
              <w:t>Name</w:t>
            </w:r>
          </w:p>
        </w:tc>
        <w:tc>
          <w:tcPr>
            <w:tcW w:w="7034" w:type="dxa"/>
          </w:tcPr>
          <w:p w14:paraId="525EF397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1266568D" w14:textId="77777777" w:rsidTr="00CA665B">
        <w:tc>
          <w:tcPr>
            <w:tcW w:w="2178" w:type="dxa"/>
          </w:tcPr>
          <w:p w14:paraId="5003455A" w14:textId="167F6E25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Father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Name</w:t>
            </w:r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28885D0C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07032CE4" w14:textId="77777777" w:rsidTr="007A437F">
        <w:tc>
          <w:tcPr>
            <w:tcW w:w="2178" w:type="dxa"/>
          </w:tcPr>
          <w:p w14:paraId="7B1313BE" w14:textId="7A0DC196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Mother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Name</w:t>
            </w:r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25E96CE4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6E016168" w14:textId="77777777" w:rsidTr="00064548">
        <w:tc>
          <w:tcPr>
            <w:tcW w:w="2178" w:type="dxa"/>
          </w:tcPr>
          <w:p w14:paraId="1FDDD3F0" w14:textId="35D52065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Place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of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Birth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1C185F01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6F230009" w14:textId="77777777" w:rsidTr="00C66CFF">
        <w:tc>
          <w:tcPr>
            <w:tcW w:w="2178" w:type="dxa"/>
          </w:tcPr>
          <w:p w14:paraId="4602CDE3" w14:textId="1881A0E4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Date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of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Birth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74A16816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4C391DAF" w14:textId="77777777" w:rsidTr="00A26565">
        <w:tc>
          <w:tcPr>
            <w:tcW w:w="2178" w:type="dxa"/>
          </w:tcPr>
          <w:p w14:paraId="2CC556C7" w14:textId="43CE276B" w:rsidR="004048CA" w:rsidRPr="00D04777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ID/Passport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Number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299ECD5C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1F4214C3" w14:textId="77777777" w:rsidTr="000D0D1F">
        <w:tc>
          <w:tcPr>
            <w:tcW w:w="2178" w:type="dxa"/>
          </w:tcPr>
          <w:p w14:paraId="4634A58E" w14:textId="46611638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Date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of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issue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6CC01066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4048CA" w:rsidRPr="00B8031D" w14:paraId="27FCE79E" w14:textId="77777777" w:rsidTr="00A50876">
        <w:tc>
          <w:tcPr>
            <w:tcW w:w="2178" w:type="dxa"/>
          </w:tcPr>
          <w:p w14:paraId="4523527C" w14:textId="7C56547F" w:rsidR="004048CA" w:rsidRPr="006F47C4" w:rsidRDefault="004048CA" w:rsidP="00897F49">
            <w:pPr>
              <w:spacing w:after="0" w:line="240" w:lineRule="auto"/>
              <w:rPr>
                <w:b/>
                <w:bCs/>
                <w:color w:val="FF0000"/>
                <w:sz w:val="20"/>
                <w:szCs w:val="20"/>
              </w:rPr>
            </w:pPr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The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period</w:t>
            </w:r>
            <w:proofErr w:type="spellEnd"/>
            <w:r w:rsidRPr="006F47C4">
              <w:rPr>
                <w:b/>
                <w:bCs/>
                <w:color w:val="FF0000"/>
                <w:sz w:val="20"/>
                <w:szCs w:val="20"/>
              </w:rPr>
              <w:t xml:space="preserve"> of </w:t>
            </w:r>
            <w:proofErr w:type="spellStart"/>
            <w:r w:rsidRPr="006F47C4">
              <w:rPr>
                <w:b/>
                <w:bCs/>
                <w:color w:val="FF0000"/>
                <w:sz w:val="20"/>
                <w:szCs w:val="20"/>
              </w:rPr>
              <w:t>validity</w:t>
            </w:r>
            <w:proofErr w:type="spellEnd"/>
            <w:r w:rsidR="00567210">
              <w:rPr>
                <w:b/>
                <w:bCs/>
                <w:color w:val="FF0000"/>
                <w:sz w:val="20"/>
                <w:szCs w:val="20"/>
              </w:rPr>
              <w:t xml:space="preserve"> *</w:t>
            </w:r>
          </w:p>
        </w:tc>
        <w:tc>
          <w:tcPr>
            <w:tcW w:w="7034" w:type="dxa"/>
          </w:tcPr>
          <w:p w14:paraId="77202A1F" w14:textId="77777777" w:rsidR="004048CA" w:rsidRPr="00B8031D" w:rsidRDefault="004048CA" w:rsidP="00897F49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C4E51B8" w14:textId="77777777" w:rsidR="005F2862" w:rsidRDefault="005F2862" w:rsidP="005F2862">
      <w:pPr>
        <w:spacing w:after="0" w:line="240" w:lineRule="auto"/>
        <w:rPr>
          <w:b/>
          <w:sz w:val="14"/>
          <w:szCs w:val="14"/>
        </w:rPr>
      </w:pPr>
    </w:p>
    <w:p w14:paraId="53A1D7F5" w14:textId="77777777" w:rsidR="005F2862" w:rsidRPr="00C46F1A" w:rsidRDefault="005F2862" w:rsidP="005F286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 w:rsidR="004048CA" w:rsidRPr="004048CA">
        <w:rPr>
          <w:b/>
          <w:sz w:val="20"/>
          <w:szCs w:val="20"/>
        </w:rPr>
        <w:t>STUDENT'S SIGNATURE</w:t>
      </w:r>
      <w:r w:rsidRPr="00C46F1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 w:rsidR="004048CA" w:rsidRPr="004048CA">
        <w:rPr>
          <w:b/>
          <w:sz w:val="20"/>
          <w:szCs w:val="20"/>
        </w:rPr>
        <w:t>INTERNSHIP COMMISSION APPROVAL</w:t>
      </w:r>
      <w:r w:rsidRPr="00C46F1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 w:rsidRPr="00C46F1A">
        <w:rPr>
          <w:b/>
          <w:sz w:val="20"/>
          <w:szCs w:val="20"/>
        </w:rPr>
        <w:t xml:space="preserve">  </w:t>
      </w:r>
      <w:r w:rsidR="004048CA" w:rsidRPr="004048CA">
        <w:rPr>
          <w:b/>
          <w:sz w:val="20"/>
          <w:szCs w:val="20"/>
        </w:rPr>
        <w:t>FACULTY APPROVAL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2977"/>
        <w:gridCol w:w="3188"/>
      </w:tblGrid>
      <w:tr w:rsidR="005F2862" w:rsidRPr="00B8031D" w14:paraId="0DA5D348" w14:textId="77777777" w:rsidTr="00897F49">
        <w:trPr>
          <w:trHeight w:hRule="exact" w:val="1008"/>
        </w:trPr>
        <w:tc>
          <w:tcPr>
            <w:tcW w:w="3119" w:type="dxa"/>
          </w:tcPr>
          <w:p w14:paraId="02E6C339" w14:textId="77777777" w:rsidR="005F2862" w:rsidRPr="008F371A" w:rsidRDefault="00C63E71" w:rsidP="00897F4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6"/>
                <w:szCs w:val="16"/>
              </w:rPr>
              <w:t>I confirm that the information</w:t>
            </w:r>
            <w:r w:rsidRPr="00C63E71">
              <w:rPr>
                <w:sz w:val="16"/>
                <w:szCs w:val="16"/>
              </w:rPr>
              <w:t xml:space="preserve"> written on the document is correct.</w:t>
            </w:r>
          </w:p>
          <w:p w14:paraId="69DC26CA" w14:textId="77777777" w:rsidR="005F2862" w:rsidRPr="008F371A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3DC8FF5B" w14:textId="77777777" w:rsidR="005F2862" w:rsidRPr="008F371A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62F92D15" w14:textId="77777777" w:rsidR="005F2862" w:rsidRPr="008F371A" w:rsidRDefault="004048CA" w:rsidP="00897F4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</w:t>
            </w:r>
            <w:r w:rsidR="005F2862" w:rsidRPr="008F371A">
              <w:rPr>
                <w:sz w:val="14"/>
                <w:szCs w:val="14"/>
              </w:rPr>
              <w:t>:</w:t>
            </w:r>
          </w:p>
        </w:tc>
        <w:tc>
          <w:tcPr>
            <w:tcW w:w="2977" w:type="dxa"/>
          </w:tcPr>
          <w:p w14:paraId="0C437578" w14:textId="77777777" w:rsidR="005F2862" w:rsidRPr="00B8031D" w:rsidRDefault="005F2862" w:rsidP="00897F49">
            <w:pPr>
              <w:spacing w:after="0" w:line="240" w:lineRule="auto"/>
            </w:pPr>
          </w:p>
          <w:p w14:paraId="12FE3338" w14:textId="77777777" w:rsidR="005F2862" w:rsidRPr="00B8031D" w:rsidRDefault="005F2862" w:rsidP="00897F49">
            <w:pPr>
              <w:spacing w:after="0" w:line="240" w:lineRule="auto"/>
            </w:pPr>
          </w:p>
          <w:p w14:paraId="3CFFAEC8" w14:textId="77777777" w:rsidR="005F2862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37E0F46A" w14:textId="77777777" w:rsidR="005F2862" w:rsidRPr="00B8031D" w:rsidRDefault="004048CA" w:rsidP="00897F4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</w:t>
            </w:r>
            <w:r w:rsidR="005F2862" w:rsidRPr="00B8031D">
              <w:rPr>
                <w:sz w:val="14"/>
                <w:szCs w:val="14"/>
              </w:rPr>
              <w:t>:</w:t>
            </w:r>
          </w:p>
        </w:tc>
        <w:tc>
          <w:tcPr>
            <w:tcW w:w="3188" w:type="dxa"/>
          </w:tcPr>
          <w:p w14:paraId="4C0D6478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38D420E4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3CFEA7BD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1075E07E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15320BA8" w14:textId="77777777" w:rsidR="005F2862" w:rsidRPr="00B8031D" w:rsidRDefault="004048CA" w:rsidP="00897F49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Date</w:t>
            </w:r>
            <w:r w:rsidR="005F2862" w:rsidRPr="00B8031D">
              <w:rPr>
                <w:sz w:val="14"/>
                <w:szCs w:val="14"/>
              </w:rPr>
              <w:t>:</w:t>
            </w:r>
          </w:p>
          <w:p w14:paraId="3BF5E341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631C096E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  <w:p w14:paraId="45A2B27A" w14:textId="77777777" w:rsidR="005F2862" w:rsidRPr="00B8031D" w:rsidRDefault="005F2862" w:rsidP="00897F49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p w14:paraId="2DA72648" w14:textId="77777777" w:rsidR="005F2862" w:rsidRPr="00F169FB" w:rsidRDefault="005F2862" w:rsidP="005F2862">
      <w:pPr>
        <w:spacing w:after="0" w:line="240" w:lineRule="auto"/>
        <w:ind w:left="-180" w:right="-153"/>
        <w:jc w:val="both"/>
        <w:rPr>
          <w:b/>
          <w:sz w:val="6"/>
          <w:szCs w:val="6"/>
          <w:vertAlign w:val="superscript"/>
        </w:rPr>
      </w:pPr>
    </w:p>
    <w:p w14:paraId="007469AF" w14:textId="77777777" w:rsidR="005F2862" w:rsidRDefault="005F2862" w:rsidP="005F2862">
      <w:pPr>
        <w:spacing w:after="0" w:line="240" w:lineRule="auto"/>
        <w:ind w:left="-180" w:right="-153"/>
        <w:jc w:val="both"/>
        <w:rPr>
          <w:i/>
          <w:sz w:val="14"/>
          <w:szCs w:val="14"/>
        </w:rPr>
      </w:pPr>
      <w:r w:rsidRPr="00F169FB">
        <w:rPr>
          <w:b/>
          <w:sz w:val="20"/>
          <w:szCs w:val="20"/>
          <w:vertAlign w:val="superscript"/>
        </w:rPr>
        <w:t>(</w:t>
      </w:r>
      <w:r w:rsidRPr="00BD0BCC">
        <w:rPr>
          <w:b/>
          <w:sz w:val="20"/>
          <w:szCs w:val="20"/>
          <w:vertAlign w:val="superscript"/>
        </w:rPr>
        <w:t>*</w:t>
      </w:r>
      <w:r w:rsidRPr="00F169FB">
        <w:rPr>
          <w:b/>
          <w:sz w:val="20"/>
          <w:szCs w:val="20"/>
          <w:vertAlign w:val="superscript"/>
        </w:rPr>
        <w:t>)</w:t>
      </w:r>
      <w:r w:rsidR="00073A78" w:rsidRPr="00073A78">
        <w:rPr>
          <w:sz w:val="14"/>
          <w:szCs w:val="14"/>
        </w:rPr>
        <w:t>This form is prepared in 3 original copies (</w:t>
      </w:r>
      <w:r w:rsidR="00073A78" w:rsidRPr="00073A78">
        <w:rPr>
          <w:sz w:val="14"/>
          <w:szCs w:val="14"/>
          <w:u w:val="single"/>
        </w:rPr>
        <w:t>not a photocopy</w:t>
      </w:r>
      <w:r w:rsidR="00073A78" w:rsidRPr="00073A78">
        <w:rPr>
          <w:sz w:val="14"/>
          <w:szCs w:val="14"/>
        </w:rPr>
        <w:t xml:space="preserve">) in the </w:t>
      </w:r>
      <w:r w:rsidR="00073A78" w:rsidRPr="00073A78">
        <w:rPr>
          <w:b/>
          <w:sz w:val="14"/>
          <w:szCs w:val="14"/>
        </w:rPr>
        <w:t>computer environment</w:t>
      </w:r>
      <w:r w:rsidR="00073A78" w:rsidRPr="00073A78">
        <w:rPr>
          <w:sz w:val="14"/>
          <w:szCs w:val="14"/>
        </w:rPr>
        <w:t xml:space="preserve"> and a picture is attached to each form.</w:t>
      </w:r>
      <w:r w:rsidR="00073A78">
        <w:rPr>
          <w:sz w:val="14"/>
          <w:szCs w:val="14"/>
        </w:rPr>
        <w:t xml:space="preserve"> </w:t>
      </w:r>
      <w:r w:rsidR="00073A78" w:rsidRPr="00073A78">
        <w:rPr>
          <w:sz w:val="14"/>
          <w:szCs w:val="14"/>
        </w:rPr>
        <w:t xml:space="preserve">At the latest 15 days before the internship </w:t>
      </w:r>
      <w:r w:rsidR="00073A78">
        <w:rPr>
          <w:sz w:val="14"/>
          <w:szCs w:val="14"/>
        </w:rPr>
        <w:t>start date,</w:t>
      </w:r>
      <w:r w:rsidR="00073A78" w:rsidRPr="00073A78">
        <w:rPr>
          <w:sz w:val="14"/>
          <w:szCs w:val="14"/>
        </w:rPr>
        <w:t xml:space="preserve"> It is obligatory to submit 1 copy</w:t>
      </w:r>
      <w:r w:rsidR="00073A78">
        <w:rPr>
          <w:sz w:val="14"/>
          <w:szCs w:val="14"/>
        </w:rPr>
        <w:t xml:space="preserve"> of approved f</w:t>
      </w:r>
      <w:r w:rsidR="00073A78" w:rsidRPr="00073A78">
        <w:rPr>
          <w:sz w:val="14"/>
          <w:szCs w:val="14"/>
        </w:rPr>
        <w:t>orms to the Departmen</w:t>
      </w:r>
      <w:r w:rsidR="00073A78">
        <w:rPr>
          <w:sz w:val="14"/>
          <w:szCs w:val="14"/>
        </w:rPr>
        <w:t>t Secretary office</w:t>
      </w:r>
      <w:r w:rsidR="00073A78" w:rsidRPr="00073A78">
        <w:rPr>
          <w:sz w:val="14"/>
          <w:szCs w:val="14"/>
        </w:rPr>
        <w:t xml:space="preserve">, and 2 copies (together with </w:t>
      </w:r>
      <w:r w:rsidR="00073A78" w:rsidRPr="00073A78">
        <w:rPr>
          <w:b/>
          <w:sz w:val="14"/>
          <w:szCs w:val="14"/>
        </w:rPr>
        <w:t>3 copies of ID/Passport</w:t>
      </w:r>
      <w:r w:rsidR="00073A78">
        <w:rPr>
          <w:sz w:val="14"/>
          <w:szCs w:val="14"/>
        </w:rPr>
        <w:t>, 3</w:t>
      </w:r>
      <w:r w:rsidR="00073A78" w:rsidRPr="00073A78">
        <w:rPr>
          <w:sz w:val="14"/>
          <w:szCs w:val="14"/>
        </w:rPr>
        <w:t xml:space="preserve"> </w:t>
      </w:r>
      <w:r w:rsidR="00073A78" w:rsidRPr="00073A78">
        <w:rPr>
          <w:b/>
          <w:sz w:val="14"/>
          <w:szCs w:val="14"/>
        </w:rPr>
        <w:t>Acceptance Letters from Company</w:t>
      </w:r>
      <w:r w:rsidR="00073A78" w:rsidRPr="00073A78">
        <w:rPr>
          <w:sz w:val="14"/>
          <w:szCs w:val="14"/>
        </w:rPr>
        <w:t xml:space="preserve">, 3 </w:t>
      </w:r>
      <w:r w:rsidR="00073A78" w:rsidRPr="00073A78">
        <w:rPr>
          <w:b/>
          <w:sz w:val="14"/>
          <w:szCs w:val="14"/>
        </w:rPr>
        <w:t>Certificates of Health Insurance Eligibility Verification</w:t>
      </w:r>
      <w:r w:rsidR="00073A78" w:rsidRPr="00073A78">
        <w:rPr>
          <w:sz w:val="14"/>
          <w:szCs w:val="14"/>
        </w:rPr>
        <w:t xml:space="preserve"> to be obtained from SGK</w:t>
      </w:r>
      <w:r w:rsidR="00C63E71">
        <w:rPr>
          <w:sz w:val="14"/>
          <w:szCs w:val="14"/>
        </w:rPr>
        <w:t>(Social Security I</w:t>
      </w:r>
      <w:r w:rsidR="00C63E71" w:rsidRPr="00C63E71">
        <w:rPr>
          <w:sz w:val="14"/>
          <w:szCs w:val="14"/>
        </w:rPr>
        <w:t>nstitution</w:t>
      </w:r>
      <w:r w:rsidR="00C63E71">
        <w:rPr>
          <w:sz w:val="14"/>
          <w:szCs w:val="14"/>
        </w:rPr>
        <w:t>)</w:t>
      </w:r>
      <w:r w:rsidR="00073A78" w:rsidRPr="00073A78">
        <w:rPr>
          <w:sz w:val="14"/>
          <w:szCs w:val="14"/>
        </w:rPr>
        <w:t xml:space="preserve">, and 2 additional </w:t>
      </w:r>
      <w:r w:rsidR="00073A78" w:rsidRPr="00C63E71">
        <w:rPr>
          <w:b/>
          <w:sz w:val="14"/>
          <w:szCs w:val="14"/>
        </w:rPr>
        <w:t>passport photos</w:t>
      </w:r>
      <w:r w:rsidR="00073A78" w:rsidRPr="00073A78">
        <w:rPr>
          <w:sz w:val="14"/>
          <w:szCs w:val="14"/>
        </w:rPr>
        <w:t xml:space="preserve">) to Student Affairs. </w:t>
      </w:r>
      <w:r w:rsidRPr="002F4A70">
        <w:rPr>
          <w:i/>
          <w:sz w:val="14"/>
          <w:szCs w:val="14"/>
        </w:rPr>
        <w:t>(</w:t>
      </w:r>
      <w:r w:rsidR="00C63E71" w:rsidRPr="00C63E71">
        <w:rPr>
          <w:i/>
          <w:sz w:val="14"/>
          <w:szCs w:val="14"/>
        </w:rPr>
        <w:t>It is necessary to comply with the specified period for the transactions to be made</w:t>
      </w:r>
      <w:r w:rsidR="00C63E71">
        <w:rPr>
          <w:i/>
          <w:sz w:val="14"/>
          <w:szCs w:val="14"/>
        </w:rPr>
        <w:t xml:space="preserve"> between our university and SGK</w:t>
      </w:r>
      <w:r w:rsidRPr="002F4A70">
        <w:rPr>
          <w:i/>
          <w:sz w:val="14"/>
          <w:szCs w:val="14"/>
        </w:rPr>
        <w:t>).</w:t>
      </w:r>
    </w:p>
    <w:sectPr w:rsidR="005F2862" w:rsidSect="00A506C8">
      <w:headerReference w:type="even" r:id="rId10"/>
      <w:headerReference w:type="default" r:id="rId11"/>
      <w:pgSz w:w="11907" w:h="16839" w:code="9"/>
      <w:pgMar w:top="567" w:right="1134" w:bottom="431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465C" w14:textId="77777777" w:rsidR="00180B05" w:rsidRDefault="00180B05" w:rsidP="000E4DEF">
      <w:pPr>
        <w:spacing w:after="0" w:line="240" w:lineRule="auto"/>
      </w:pPr>
      <w:r>
        <w:separator/>
      </w:r>
    </w:p>
  </w:endnote>
  <w:endnote w:type="continuationSeparator" w:id="0">
    <w:p w14:paraId="30D131AA" w14:textId="77777777" w:rsidR="00180B05" w:rsidRDefault="00180B05" w:rsidP="000E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81C9" w14:textId="77777777" w:rsidR="00180B05" w:rsidRDefault="00180B05" w:rsidP="000E4DEF">
      <w:pPr>
        <w:spacing w:after="0" w:line="240" w:lineRule="auto"/>
      </w:pPr>
      <w:r>
        <w:separator/>
      </w:r>
    </w:p>
  </w:footnote>
  <w:footnote w:type="continuationSeparator" w:id="0">
    <w:p w14:paraId="0F34A0F5" w14:textId="77777777" w:rsidR="00180B05" w:rsidRDefault="00180B05" w:rsidP="000E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3FDF" w14:textId="77777777" w:rsidR="005F2862" w:rsidRDefault="008202EC" w:rsidP="005F286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78ECCC3" wp14:editId="5C521919">
              <wp:simplePos x="0" y="0"/>
              <wp:positionH relativeFrom="column">
                <wp:posOffset>981075</wp:posOffset>
              </wp:positionH>
              <wp:positionV relativeFrom="paragraph">
                <wp:posOffset>68580</wp:posOffset>
              </wp:positionV>
              <wp:extent cx="3371850" cy="598170"/>
              <wp:effectExtent l="9525" t="11430" r="9525" b="952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1850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6AF19B" w14:textId="77777777" w:rsidR="005F2862" w:rsidRDefault="005F2862" w:rsidP="005F2862">
                          <w:pPr>
                            <w:spacing w:after="0" w:line="240" w:lineRule="auto"/>
                          </w:pPr>
                          <w:r>
                            <w:t>DOĞU AKDENİZ ÜNİVERSİTESİ</w:t>
                          </w:r>
                        </w:p>
                        <w:p w14:paraId="3AC3BB39" w14:textId="77777777" w:rsidR="005F2862" w:rsidRDefault="005F2862" w:rsidP="005F2862">
                          <w:pPr>
                            <w:spacing w:after="0" w:line="240" w:lineRule="auto"/>
                          </w:pPr>
                          <w:r>
                            <w:t>EASTERN MEDITERRANEAN UNIVERSITY</w:t>
                          </w:r>
                        </w:p>
                        <w:p w14:paraId="01F2538D" w14:textId="77777777" w:rsidR="005F2862" w:rsidRPr="00BD6B61" w:rsidRDefault="005F2862" w:rsidP="005F286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Gazimağusa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–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KKTC</w:t>
                          </w: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Tel</w:t>
                          </w:r>
                          <w:r>
                            <w:rPr>
                              <w:sz w:val="16"/>
                              <w:szCs w:val="16"/>
                            </w:rPr>
                            <w:t>: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+90 (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392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630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1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2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7, Fax: +90 (392) 365 </w:t>
                          </w:r>
                          <w:r w:rsidRPr="00876375">
                            <w:rPr>
                              <w:sz w:val="16"/>
                              <w:szCs w:val="16"/>
                            </w:rPr>
                            <w:t>13 17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8ECCC3" id="Rectangle 2" o:spid="_x0000_s1027" style="position:absolute;margin-left:77.25pt;margin-top:5.4pt;width:265.5pt;height:4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" strokecolor="white">
              <v:textbox>
                <w:txbxContent>
                  <w:p w14:paraId="6D6AF19B" w14:textId="77777777" w:rsidR="005F2862" w:rsidRDefault="005F2862" w:rsidP="005F2862">
                    <w:pPr>
                      <w:spacing w:after="0" w:line="240" w:lineRule="auto"/>
                    </w:pPr>
                    <w:r>
                      <w:t>DOĞU AKDENİZ ÜNİVERSİTESİ</w:t>
                    </w:r>
                  </w:p>
                  <w:p w14:paraId="3AC3BB39" w14:textId="77777777" w:rsidR="005F2862" w:rsidRDefault="005F2862" w:rsidP="005F2862">
                    <w:pPr>
                      <w:spacing w:after="0" w:line="240" w:lineRule="auto"/>
                    </w:pPr>
                    <w:r>
                      <w:t>EASTERN MEDITERRANEAN UNIVERSITY</w:t>
                    </w:r>
                  </w:p>
                  <w:p w14:paraId="01F2538D" w14:textId="77777777" w:rsidR="005F2862" w:rsidRPr="00BD6B61" w:rsidRDefault="005F2862" w:rsidP="005F286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BD6B61">
                      <w:rPr>
                        <w:sz w:val="16"/>
                        <w:szCs w:val="16"/>
                      </w:rPr>
                      <w:t xml:space="preserve">Gazimağusa </w:t>
                    </w:r>
                    <w:r>
                      <w:rPr>
                        <w:sz w:val="16"/>
                        <w:szCs w:val="16"/>
                      </w:rPr>
                      <w:t xml:space="preserve">– </w:t>
                    </w:r>
                    <w:r w:rsidRPr="00BD6B61">
                      <w:rPr>
                        <w:sz w:val="16"/>
                        <w:szCs w:val="16"/>
                      </w:rPr>
                      <w:t>KKTC</w:t>
                    </w:r>
                    <w:r>
                      <w:rPr>
                        <w:sz w:val="16"/>
                        <w:szCs w:val="16"/>
                      </w:rPr>
                      <w:t>.</w:t>
                    </w:r>
                    <w:r w:rsidRPr="00BD6B61">
                      <w:rPr>
                        <w:sz w:val="16"/>
                        <w:szCs w:val="16"/>
                      </w:rPr>
                      <w:t xml:space="preserve"> Tel</w:t>
                    </w:r>
                    <w:r>
                      <w:rPr>
                        <w:sz w:val="16"/>
                        <w:szCs w:val="16"/>
                      </w:rPr>
                      <w:t>:</w:t>
                    </w:r>
                    <w:r w:rsidRPr="00BD6B61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+90 (</w:t>
                    </w:r>
                    <w:r w:rsidRPr="00BD6B61">
                      <w:rPr>
                        <w:sz w:val="16"/>
                        <w:szCs w:val="16"/>
                      </w:rPr>
                      <w:t>392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  <w:r w:rsidRPr="00BD6B61">
                      <w:rPr>
                        <w:sz w:val="16"/>
                        <w:szCs w:val="16"/>
                      </w:rPr>
                      <w:t xml:space="preserve"> 630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BD6B61">
                      <w:rPr>
                        <w:sz w:val="16"/>
                        <w:szCs w:val="16"/>
                      </w:rPr>
                      <w:t xml:space="preserve"> 1</w:t>
                    </w:r>
                    <w:r>
                      <w:rPr>
                        <w:sz w:val="16"/>
                        <w:szCs w:val="16"/>
                      </w:rPr>
                      <w:t xml:space="preserve">2 </w:t>
                    </w:r>
                    <w:r w:rsidRPr="00BD6B61">
                      <w:rPr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t xml:space="preserve">7, Fax: +90 (392) 365 </w:t>
                    </w:r>
                    <w:r w:rsidRPr="00876375">
                      <w:rPr>
                        <w:sz w:val="16"/>
                        <w:szCs w:val="16"/>
                      </w:rPr>
                      <w:t>13 17</w:t>
                    </w:r>
                  </w:p>
                </w:txbxContent>
              </v:textbox>
            </v:rect>
          </w:pict>
        </mc:Fallback>
      </mc:AlternateContent>
    </w:r>
    <w:r w:rsidRPr="00865C7F">
      <w:rPr>
        <w:noProof/>
        <w:lang w:val="en-US"/>
      </w:rPr>
      <w:drawing>
        <wp:inline distT="0" distB="0" distL="0" distR="0" wp14:anchorId="5499C021" wp14:editId="296C88FB">
          <wp:extent cx="914400" cy="819150"/>
          <wp:effectExtent l="0" t="0" r="0" b="0"/>
          <wp:docPr id="2" name="Picture 2" descr="Description: em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emu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C879F" w14:textId="77777777" w:rsidR="000E4DEF" w:rsidRDefault="008202EC" w:rsidP="00ED340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CFDA9A" wp14:editId="1802227C">
              <wp:simplePos x="0" y="0"/>
              <wp:positionH relativeFrom="column">
                <wp:posOffset>981075</wp:posOffset>
              </wp:positionH>
              <wp:positionV relativeFrom="paragraph">
                <wp:posOffset>68580</wp:posOffset>
              </wp:positionV>
              <wp:extent cx="3371850" cy="598170"/>
              <wp:effectExtent l="9525" t="11430" r="9525" b="952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1850" cy="5981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3A81CC" w14:textId="77777777" w:rsidR="00ED3409" w:rsidRDefault="00ED3409" w:rsidP="00BD6B61">
                          <w:pPr>
                            <w:spacing w:after="0" w:line="240" w:lineRule="auto"/>
                          </w:pPr>
                          <w:r>
                            <w:t>DOĞU AKDENİZ ÜNİVERSİTESİ</w:t>
                          </w:r>
                        </w:p>
                        <w:p w14:paraId="1D925457" w14:textId="77777777" w:rsidR="006A087D" w:rsidRDefault="006A087D" w:rsidP="00BD6B61">
                          <w:pPr>
                            <w:spacing w:after="0" w:line="240" w:lineRule="auto"/>
                          </w:pPr>
                          <w:r>
                            <w:t>EASTERN MEDITERRANEAN UNIVERSITY</w:t>
                          </w:r>
                        </w:p>
                        <w:p w14:paraId="11BA504B" w14:textId="77777777" w:rsidR="00BD6B61" w:rsidRPr="00BD6B61" w:rsidRDefault="00BD6B61" w:rsidP="00BD6B61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Gazimağusa 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>–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KKTC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>.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Tel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>: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>+90 (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392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>)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630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 xml:space="preserve"> 1</w:t>
                          </w:r>
                          <w:r w:rsidR="00876375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="00EE1B26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BD6B61">
                            <w:rPr>
                              <w:sz w:val="16"/>
                              <w:szCs w:val="16"/>
                            </w:rPr>
                            <w:t>1</w:t>
                          </w:r>
                          <w:r w:rsidR="00006CB2">
                            <w:rPr>
                              <w:sz w:val="16"/>
                              <w:szCs w:val="16"/>
                            </w:rPr>
                            <w:t>7</w:t>
                          </w:r>
                          <w:r w:rsidR="006A087D">
                            <w:rPr>
                              <w:sz w:val="16"/>
                              <w:szCs w:val="16"/>
                            </w:rPr>
                            <w:t xml:space="preserve">, Fax: +90 (392) 365 </w:t>
                          </w:r>
                          <w:r w:rsidR="006A087D" w:rsidRPr="00876375">
                            <w:rPr>
                              <w:sz w:val="16"/>
                              <w:szCs w:val="16"/>
                            </w:rPr>
                            <w:t>13 17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CFDA9A" id="Rectangle 1" o:spid="_x0000_s1028" style="position:absolute;margin-left:77.25pt;margin-top:5.4pt;width:265.5pt;height:4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" strokecolor="white">
              <v:textbox>
                <w:txbxContent>
                  <w:p w14:paraId="563A81CC" w14:textId="77777777" w:rsidR="00ED3409" w:rsidRDefault="00ED3409" w:rsidP="00BD6B61">
                    <w:pPr>
                      <w:spacing w:after="0" w:line="240" w:lineRule="auto"/>
                    </w:pPr>
                    <w:r>
                      <w:t>DOĞU AKDENİZ ÜNİVERSİTESİ</w:t>
                    </w:r>
                  </w:p>
                  <w:p w14:paraId="1D925457" w14:textId="77777777" w:rsidR="006A087D" w:rsidRDefault="006A087D" w:rsidP="00BD6B61">
                    <w:pPr>
                      <w:spacing w:after="0" w:line="240" w:lineRule="auto"/>
                    </w:pPr>
                    <w:r>
                      <w:t>EASTERN MEDITERRANEAN UNIVERSITY</w:t>
                    </w:r>
                  </w:p>
                  <w:p w14:paraId="11BA504B" w14:textId="77777777" w:rsidR="00BD6B61" w:rsidRPr="00BD6B61" w:rsidRDefault="00BD6B61" w:rsidP="00BD6B61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BD6B61">
                      <w:rPr>
                        <w:sz w:val="16"/>
                        <w:szCs w:val="16"/>
                      </w:rPr>
                      <w:t xml:space="preserve">Gazimağusa </w:t>
                    </w:r>
                    <w:r w:rsidR="00EE1B26">
                      <w:rPr>
                        <w:sz w:val="16"/>
                        <w:szCs w:val="16"/>
                      </w:rPr>
                      <w:t>–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BD6B61">
                      <w:rPr>
                        <w:sz w:val="16"/>
                        <w:szCs w:val="16"/>
                      </w:rPr>
                      <w:t>KKTC</w:t>
                    </w:r>
                    <w:r w:rsidR="00EE1B26">
                      <w:rPr>
                        <w:sz w:val="16"/>
                        <w:szCs w:val="16"/>
                      </w:rPr>
                      <w:t>.</w:t>
                    </w:r>
                    <w:r w:rsidRPr="00BD6B61">
                      <w:rPr>
                        <w:sz w:val="16"/>
                        <w:szCs w:val="16"/>
                      </w:rPr>
                      <w:t xml:space="preserve"> Tel</w:t>
                    </w:r>
                    <w:r w:rsidR="00EE1B26">
                      <w:rPr>
                        <w:sz w:val="16"/>
                        <w:szCs w:val="16"/>
                      </w:rPr>
                      <w:t>:</w:t>
                    </w:r>
                    <w:r w:rsidRPr="00BD6B61">
                      <w:rPr>
                        <w:sz w:val="16"/>
                        <w:szCs w:val="16"/>
                      </w:rPr>
                      <w:t xml:space="preserve"> </w:t>
                    </w:r>
                    <w:r w:rsidR="00EE1B26">
                      <w:rPr>
                        <w:sz w:val="16"/>
                        <w:szCs w:val="16"/>
                      </w:rPr>
                      <w:t>+90 (</w:t>
                    </w:r>
                    <w:r w:rsidRPr="00BD6B61">
                      <w:rPr>
                        <w:sz w:val="16"/>
                        <w:szCs w:val="16"/>
                      </w:rPr>
                      <w:t>392</w:t>
                    </w:r>
                    <w:r w:rsidR="00EE1B26">
                      <w:rPr>
                        <w:sz w:val="16"/>
                        <w:szCs w:val="16"/>
                      </w:rPr>
                      <w:t>)</w:t>
                    </w:r>
                    <w:r w:rsidRPr="00BD6B61">
                      <w:rPr>
                        <w:sz w:val="16"/>
                        <w:szCs w:val="16"/>
                      </w:rPr>
                      <w:t xml:space="preserve"> 630</w:t>
                    </w:r>
                    <w:r w:rsidR="00EE1B26">
                      <w:rPr>
                        <w:sz w:val="16"/>
                        <w:szCs w:val="16"/>
                      </w:rPr>
                      <w:t xml:space="preserve"> </w:t>
                    </w:r>
                    <w:r w:rsidRPr="00BD6B61">
                      <w:rPr>
                        <w:sz w:val="16"/>
                        <w:szCs w:val="16"/>
                      </w:rPr>
                      <w:t xml:space="preserve"> 1</w:t>
                    </w:r>
                    <w:r w:rsidR="00876375">
                      <w:rPr>
                        <w:sz w:val="16"/>
                        <w:szCs w:val="16"/>
                      </w:rPr>
                      <w:t>2</w:t>
                    </w:r>
                    <w:r w:rsidR="00EE1B26">
                      <w:rPr>
                        <w:sz w:val="16"/>
                        <w:szCs w:val="16"/>
                      </w:rPr>
                      <w:t xml:space="preserve"> </w:t>
                    </w:r>
                    <w:r w:rsidRPr="00BD6B61">
                      <w:rPr>
                        <w:sz w:val="16"/>
                        <w:szCs w:val="16"/>
                      </w:rPr>
                      <w:t>1</w:t>
                    </w:r>
                    <w:r w:rsidR="00006CB2">
                      <w:rPr>
                        <w:sz w:val="16"/>
                        <w:szCs w:val="16"/>
                      </w:rPr>
                      <w:t>7</w:t>
                    </w:r>
                    <w:r w:rsidR="006A087D">
                      <w:rPr>
                        <w:sz w:val="16"/>
                        <w:szCs w:val="16"/>
                      </w:rPr>
                      <w:t xml:space="preserve">, Fax: +90 (392) 365 </w:t>
                    </w:r>
                    <w:r w:rsidR="006A087D" w:rsidRPr="00876375">
                      <w:rPr>
                        <w:sz w:val="16"/>
                        <w:szCs w:val="16"/>
                      </w:rPr>
                      <w:t>13 17</w:t>
                    </w:r>
                  </w:p>
                </w:txbxContent>
              </v:textbox>
            </v:rect>
          </w:pict>
        </mc:Fallback>
      </mc:AlternateContent>
    </w:r>
    <w:r w:rsidRPr="00865C7F">
      <w:rPr>
        <w:noProof/>
        <w:lang w:val="en-US"/>
      </w:rPr>
      <w:drawing>
        <wp:inline distT="0" distB="0" distL="0" distR="0" wp14:anchorId="24F1AF0A" wp14:editId="66D4CAC1">
          <wp:extent cx="914400" cy="819150"/>
          <wp:effectExtent l="0" t="0" r="0" b="0"/>
          <wp:docPr id="1" name="Picture 2" descr="Description: em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emu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FB8"/>
    <w:rsid w:val="0000617D"/>
    <w:rsid w:val="00006CB2"/>
    <w:rsid w:val="00033BC0"/>
    <w:rsid w:val="00035C46"/>
    <w:rsid w:val="0004325F"/>
    <w:rsid w:val="000518FD"/>
    <w:rsid w:val="00073A78"/>
    <w:rsid w:val="000B2BB6"/>
    <w:rsid w:val="000E4938"/>
    <w:rsid w:val="000E4DEF"/>
    <w:rsid w:val="001345F9"/>
    <w:rsid w:val="0016246A"/>
    <w:rsid w:val="00162EFE"/>
    <w:rsid w:val="00167BA7"/>
    <w:rsid w:val="00170BCA"/>
    <w:rsid w:val="00180B05"/>
    <w:rsid w:val="00184BF7"/>
    <w:rsid w:val="001961C5"/>
    <w:rsid w:val="001B20F7"/>
    <w:rsid w:val="001F01BA"/>
    <w:rsid w:val="00221224"/>
    <w:rsid w:val="0022787B"/>
    <w:rsid w:val="002468BF"/>
    <w:rsid w:val="00261578"/>
    <w:rsid w:val="002836A0"/>
    <w:rsid w:val="002A5642"/>
    <w:rsid w:val="002E0A3A"/>
    <w:rsid w:val="002F3352"/>
    <w:rsid w:val="00310DBB"/>
    <w:rsid w:val="00326657"/>
    <w:rsid w:val="00344915"/>
    <w:rsid w:val="0035172B"/>
    <w:rsid w:val="003A3189"/>
    <w:rsid w:val="003C0BF6"/>
    <w:rsid w:val="003D4E86"/>
    <w:rsid w:val="003E5036"/>
    <w:rsid w:val="003F27C4"/>
    <w:rsid w:val="004048CA"/>
    <w:rsid w:val="004277D4"/>
    <w:rsid w:val="004703C2"/>
    <w:rsid w:val="00494A96"/>
    <w:rsid w:val="004C27DA"/>
    <w:rsid w:val="004C49BE"/>
    <w:rsid w:val="004D60C5"/>
    <w:rsid w:val="004F5A51"/>
    <w:rsid w:val="00550AE3"/>
    <w:rsid w:val="00554BEA"/>
    <w:rsid w:val="00567210"/>
    <w:rsid w:val="00574A1A"/>
    <w:rsid w:val="005910B6"/>
    <w:rsid w:val="005C0866"/>
    <w:rsid w:val="005D1E93"/>
    <w:rsid w:val="005F2862"/>
    <w:rsid w:val="00616106"/>
    <w:rsid w:val="0061770C"/>
    <w:rsid w:val="00676E71"/>
    <w:rsid w:val="0069667E"/>
    <w:rsid w:val="006A087D"/>
    <w:rsid w:val="006C0FA0"/>
    <w:rsid w:val="006F47C4"/>
    <w:rsid w:val="0072792B"/>
    <w:rsid w:val="007305B0"/>
    <w:rsid w:val="00766903"/>
    <w:rsid w:val="00773FFD"/>
    <w:rsid w:val="00795550"/>
    <w:rsid w:val="007B3559"/>
    <w:rsid w:val="007C13BE"/>
    <w:rsid w:val="007E4211"/>
    <w:rsid w:val="007E4FCA"/>
    <w:rsid w:val="007F48D7"/>
    <w:rsid w:val="008079A9"/>
    <w:rsid w:val="008202EC"/>
    <w:rsid w:val="00876375"/>
    <w:rsid w:val="00881A26"/>
    <w:rsid w:val="008A68AC"/>
    <w:rsid w:val="008E0C7A"/>
    <w:rsid w:val="008F371A"/>
    <w:rsid w:val="008F6D1E"/>
    <w:rsid w:val="00910FB8"/>
    <w:rsid w:val="00914D06"/>
    <w:rsid w:val="00946A5C"/>
    <w:rsid w:val="0098467B"/>
    <w:rsid w:val="00986AB3"/>
    <w:rsid w:val="009B6ED2"/>
    <w:rsid w:val="009C0180"/>
    <w:rsid w:val="00A238CF"/>
    <w:rsid w:val="00A506C8"/>
    <w:rsid w:val="00A95254"/>
    <w:rsid w:val="00AE0BCA"/>
    <w:rsid w:val="00BD0BCC"/>
    <w:rsid w:val="00BD6B61"/>
    <w:rsid w:val="00BF74B0"/>
    <w:rsid w:val="00BF7BAA"/>
    <w:rsid w:val="00C46F1A"/>
    <w:rsid w:val="00C63E71"/>
    <w:rsid w:val="00D04777"/>
    <w:rsid w:val="00D31F1A"/>
    <w:rsid w:val="00D96D89"/>
    <w:rsid w:val="00DA05A1"/>
    <w:rsid w:val="00DA6CE7"/>
    <w:rsid w:val="00DA77C1"/>
    <w:rsid w:val="00DC68E7"/>
    <w:rsid w:val="00E070F9"/>
    <w:rsid w:val="00E17E95"/>
    <w:rsid w:val="00E43F80"/>
    <w:rsid w:val="00ED3409"/>
    <w:rsid w:val="00EE1B26"/>
    <w:rsid w:val="00F169FB"/>
    <w:rsid w:val="00F212BB"/>
    <w:rsid w:val="00F2172D"/>
    <w:rsid w:val="00F35D36"/>
    <w:rsid w:val="00F72155"/>
    <w:rsid w:val="00F736D5"/>
    <w:rsid w:val="00F817BD"/>
    <w:rsid w:val="00F9412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DABBF"/>
  <w15:chartTrackingRefBased/>
  <w15:docId w15:val="{3161E33B-E8B7-40F0-80C5-125DE46A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DEF"/>
    <w:pPr>
      <w:spacing w:after="200" w:line="276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4DEF"/>
    <w:rPr>
      <w:rFonts w:ascii="Tahoma" w:eastAsia="Calibri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E4D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0E4DEF"/>
    <w:rPr>
      <w:rFonts w:ascii="Calibri" w:eastAsia="Calibri" w:hAnsi="Calibri" w:cs="Times New Roman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0E4D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E4DEF"/>
    <w:rPr>
      <w:rFonts w:ascii="Calibri" w:eastAsia="Calibri" w:hAnsi="Calibri" w:cs="Times New Roman"/>
      <w:lang w:val="tr-TR"/>
    </w:rPr>
  </w:style>
  <w:style w:type="table" w:styleId="TableGrid">
    <w:name w:val="Table Grid"/>
    <w:basedOn w:val="TableNormal"/>
    <w:uiPriority w:val="1"/>
    <w:rsid w:val="001B20F7"/>
    <w:rPr>
      <w:rFonts w:eastAsia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\Desktop\staj%20sigorta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958E485A8FE4697F4D205D7CD0907" ma:contentTypeVersion="" ma:contentTypeDescription="Create a new document." ma:contentTypeScope="" ma:versionID="7b062e07ddaf9f4ceac13103b8d1351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3aad9280c7bc17f35f657eabd183f1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171E80-F228-4026-98AB-B2744857EF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C4915DD-B0D6-4525-A2FC-50C53E4A0E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F51D3D-EAF3-4E35-8993-C3D27F8D1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AA1AB8-D27D-41C8-B6D4-5A7F7B7AC5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staj sigortaform.dot</Template>
  <TotalTime>18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IEDEPT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 Bayramoglu</dc:creator>
  <cp:keywords/>
  <cp:lastModifiedBy>Husnu Bayramoglu</cp:lastModifiedBy>
  <cp:revision>7</cp:revision>
  <cp:lastPrinted>2012-02-03T08:30:00Z</cp:lastPrinted>
  <dcterms:created xsi:type="dcterms:W3CDTF">2023-03-08T08:18:00Z</dcterms:created>
  <dcterms:modified xsi:type="dcterms:W3CDTF">2023-03-16T08:36:00Z</dcterms:modified>
</cp:coreProperties>
</file>